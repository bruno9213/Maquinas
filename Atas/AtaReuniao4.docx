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787C" w14:textId="77777777" w:rsidR="00F9279B" w:rsidRDefault="004B2996" w:rsidP="00BC5AA4">
      <w:pPr>
        <w:spacing w:line="240" w:lineRule="auto"/>
        <w:jc w:val="center"/>
        <w:rPr>
          <w:rFonts w:ascii="Myriad Web" w:hAnsi="Myriad Web"/>
          <w:sz w:val="28"/>
          <w:szCs w:val="32"/>
        </w:rPr>
      </w:pPr>
      <w:r w:rsidRPr="00BE7D1C">
        <w:rPr>
          <w:rFonts w:ascii="Myriad Web" w:hAnsi="Myriad Web"/>
          <w:sz w:val="28"/>
          <w:szCs w:val="32"/>
        </w:rPr>
        <w:t>PROJE</w:t>
      </w:r>
      <w:r w:rsidR="00D35E3B">
        <w:rPr>
          <w:rFonts w:ascii="Myriad Web" w:hAnsi="Myriad Web"/>
          <w:sz w:val="28"/>
          <w:szCs w:val="32"/>
        </w:rPr>
        <w:t>C</w:t>
      </w:r>
      <w:r w:rsidRPr="00BE7D1C">
        <w:rPr>
          <w:rFonts w:ascii="Myriad Web" w:hAnsi="Myriad Web"/>
          <w:sz w:val="28"/>
          <w:szCs w:val="32"/>
        </w:rPr>
        <w:t xml:space="preserve">TO TEMÁTICO </w:t>
      </w:r>
      <w:r w:rsidR="00D35E3B">
        <w:rPr>
          <w:rFonts w:ascii="Myriad Web" w:hAnsi="Myriad Web"/>
          <w:sz w:val="28"/>
          <w:szCs w:val="32"/>
        </w:rPr>
        <w:t>EM DESENVOLVIMENTO DE APLICAÇÕES</w:t>
      </w:r>
    </w:p>
    <w:p w14:paraId="53F206E3" w14:textId="204A92C8" w:rsidR="00C156BB" w:rsidRPr="00BE7D1C" w:rsidRDefault="004B2996" w:rsidP="00BC5AA4">
      <w:pPr>
        <w:spacing w:line="240" w:lineRule="auto"/>
        <w:jc w:val="center"/>
        <w:rPr>
          <w:rFonts w:ascii="Myriad Web" w:hAnsi="Myriad Web"/>
          <w:sz w:val="20"/>
          <w:szCs w:val="32"/>
        </w:rPr>
      </w:pPr>
      <w:r w:rsidRPr="00BE7D1C">
        <w:rPr>
          <w:rFonts w:ascii="Myriad Web" w:hAnsi="Myriad Web"/>
          <w:sz w:val="20"/>
          <w:szCs w:val="32"/>
        </w:rPr>
        <w:t>AGENDA E A</w:t>
      </w:r>
      <w:r w:rsidR="008339D6" w:rsidRPr="00BE7D1C">
        <w:rPr>
          <w:rFonts w:ascii="Myriad Web" w:hAnsi="Myriad Web"/>
          <w:sz w:val="20"/>
          <w:szCs w:val="32"/>
        </w:rPr>
        <w:t>TA</w:t>
      </w:r>
      <w:r w:rsidR="00BC5AA4" w:rsidRPr="00BE7D1C">
        <w:rPr>
          <w:rFonts w:ascii="Myriad Web" w:hAnsi="Myriad Web"/>
          <w:sz w:val="20"/>
          <w:szCs w:val="32"/>
        </w:rPr>
        <w:t xml:space="preserve"> DE REUNIÃO</w:t>
      </w:r>
      <w:r w:rsidR="006D6C3E">
        <w:rPr>
          <w:rFonts w:ascii="Myriad Web" w:hAnsi="Myriad Web"/>
          <w:sz w:val="20"/>
          <w:szCs w:val="32"/>
        </w:rPr>
        <w:t xml:space="preserve"> (GRUPO </w:t>
      </w:r>
      <w:r w:rsidR="003F639A">
        <w:rPr>
          <w:rFonts w:ascii="Myriad Web" w:hAnsi="Myriad Web"/>
          <w:sz w:val="20"/>
          <w:szCs w:val="32"/>
        </w:rPr>
        <w:t>5</w:t>
      </w:r>
      <w:r w:rsidR="00BC5AA4" w:rsidRPr="00BE7D1C">
        <w:rPr>
          <w:rFonts w:ascii="Myriad Web" w:hAnsi="Myriad Web"/>
          <w:sz w:val="20"/>
          <w:szCs w:val="32"/>
        </w:rPr>
        <w:t>)</w:t>
      </w:r>
    </w:p>
    <w:p w14:paraId="06FF0424" w14:textId="77777777" w:rsidR="00404F2D" w:rsidRPr="00BE7D1C" w:rsidRDefault="00404F2D" w:rsidP="00BC5AA4">
      <w:pPr>
        <w:spacing w:line="240" w:lineRule="auto"/>
        <w:jc w:val="center"/>
        <w:rPr>
          <w:rFonts w:ascii="Myriad Web" w:hAnsi="Myriad Web"/>
          <w:sz w:val="24"/>
          <w:szCs w:val="32"/>
        </w:rPr>
      </w:pPr>
    </w:p>
    <w:p w14:paraId="004E8C1C" w14:textId="77777777" w:rsidR="007D1F40" w:rsidRPr="00BE7D1C" w:rsidRDefault="007D1F40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353"/>
        <w:gridCol w:w="3949"/>
      </w:tblGrid>
      <w:tr w:rsidR="00404F2D" w:rsidRPr="00BE7D1C" w14:paraId="22C5178C" w14:textId="77777777" w:rsidTr="004B2996">
        <w:tc>
          <w:tcPr>
            <w:tcW w:w="4428" w:type="dxa"/>
            <w:shd w:val="clear" w:color="auto" w:fill="auto"/>
            <w:vAlign w:val="center"/>
          </w:tcPr>
          <w:p w14:paraId="6061B608" w14:textId="77777777" w:rsidR="00404F2D" w:rsidRPr="00BE7D1C" w:rsidRDefault="00404F2D" w:rsidP="004B2996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</w:rPr>
              <w:t>Reunião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1F914307" w14:textId="77777777" w:rsidR="00404F2D" w:rsidRPr="00BE7D1C" w:rsidRDefault="004B2996" w:rsidP="004351B3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  <w:szCs w:val="22"/>
              </w:rPr>
              <w:t>Presenças</w:t>
            </w:r>
          </w:p>
        </w:tc>
      </w:tr>
      <w:tr w:rsidR="004B2996" w:rsidRPr="00BE7D1C" w14:paraId="4A37C81E" w14:textId="77777777" w:rsidTr="00404F2D">
        <w:tc>
          <w:tcPr>
            <w:tcW w:w="4428" w:type="dxa"/>
            <w:tcBorders>
              <w:bottom w:val="single" w:sz="4" w:space="0" w:color="999999"/>
            </w:tcBorders>
            <w:shd w:val="clear" w:color="auto" w:fill="D9D9D9"/>
            <w:vAlign w:val="center"/>
          </w:tcPr>
          <w:p w14:paraId="7E250B94" w14:textId="50E1DB84" w:rsidR="004B2996" w:rsidRPr="00BE7D1C" w:rsidRDefault="004B2996" w:rsidP="006D6C3E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Número: </w:t>
            </w:r>
            <w:r w:rsidR="00FF4CCC">
              <w:rPr>
                <w:rFonts w:ascii="Myriad Web" w:hAnsi="Myriad Web"/>
                <w:smallCaps/>
              </w:rPr>
              <w:t>4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6E3A3608" w14:textId="11BACBF5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proofErr w:type="spellStart"/>
            <w:r w:rsidRPr="00BE7D1C">
              <w:rPr>
                <w:rFonts w:ascii="Myriad Web" w:hAnsi="Myriad Web"/>
                <w:smallCaps/>
                <w:szCs w:val="22"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  <w:szCs w:val="22"/>
              </w:rPr>
              <w:t xml:space="preserve">: </w:t>
            </w:r>
            <w:proofErr w:type="spellStart"/>
            <w:r w:rsidR="003F639A">
              <w:rPr>
                <w:rFonts w:ascii="Myriad Web" w:hAnsi="Myriad Web"/>
                <w:smallCaps/>
                <w:szCs w:val="22"/>
              </w:rPr>
              <w:t>austin</w:t>
            </w:r>
            <w:proofErr w:type="spellEnd"/>
            <w:r w:rsidR="003F639A">
              <w:rPr>
                <w:rFonts w:ascii="Myriad Web" w:hAnsi="Myriad Web"/>
                <w:smallCaps/>
                <w:szCs w:val="22"/>
              </w:rPr>
              <w:t xml:space="preserve"> </w:t>
            </w:r>
            <w:proofErr w:type="spellStart"/>
            <w:r w:rsidR="003F639A">
              <w:rPr>
                <w:rFonts w:ascii="Myriad Web" w:hAnsi="Myriad Web"/>
                <w:smallCaps/>
                <w:szCs w:val="22"/>
              </w:rPr>
              <w:t>Foote</w:t>
            </w:r>
            <w:proofErr w:type="spellEnd"/>
          </w:p>
        </w:tc>
      </w:tr>
      <w:tr w:rsidR="004B2996" w:rsidRPr="00BE7D1C" w14:paraId="713702B4" w14:textId="77777777" w:rsidTr="00577901">
        <w:tc>
          <w:tcPr>
            <w:tcW w:w="4428" w:type="dxa"/>
            <w:shd w:val="clear" w:color="auto" w:fill="D9D9D9"/>
            <w:vAlign w:val="center"/>
          </w:tcPr>
          <w:p w14:paraId="59050070" w14:textId="299C8A13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Data: </w:t>
            </w:r>
            <w:r w:rsidR="00FF4CCC">
              <w:rPr>
                <w:rFonts w:ascii="Myriad Web" w:hAnsi="Myriad Web"/>
                <w:smallCaps/>
              </w:rPr>
              <w:t>24</w:t>
            </w:r>
            <w:r w:rsidR="003F639A">
              <w:rPr>
                <w:rFonts w:ascii="Myriad Web" w:hAnsi="Myriad Web"/>
                <w:smallCaps/>
              </w:rPr>
              <w:t>/</w:t>
            </w:r>
            <w:r w:rsidR="0034270A">
              <w:rPr>
                <w:rFonts w:ascii="Myriad Web" w:hAnsi="Myriad Web"/>
                <w:smallCaps/>
              </w:rPr>
              <w:t>10</w:t>
            </w:r>
            <w:r w:rsidR="003F639A">
              <w:rPr>
                <w:rFonts w:ascii="Myriad Web" w:hAnsi="Myriad Web"/>
                <w:smallCaps/>
              </w:rPr>
              <w:t>/2019</w:t>
            </w:r>
          </w:p>
        </w:tc>
        <w:tc>
          <w:tcPr>
            <w:tcW w:w="4018" w:type="dxa"/>
            <w:vAlign w:val="center"/>
          </w:tcPr>
          <w:p w14:paraId="2FEEA4DA" w14:textId="12292D0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proofErr w:type="spellStart"/>
            <w:r w:rsidRPr="00BE7D1C">
              <w:rPr>
                <w:rFonts w:ascii="Myriad Web" w:hAnsi="Myriad Web"/>
                <w:smallCaps/>
                <w:szCs w:val="22"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  <w:szCs w:val="22"/>
              </w:rPr>
              <w:t>:</w:t>
            </w:r>
            <w:r w:rsidR="003F639A">
              <w:rPr>
                <w:rFonts w:ascii="Myriad Web" w:hAnsi="Myriad Web"/>
                <w:smallCaps/>
                <w:szCs w:val="22"/>
              </w:rPr>
              <w:t xml:space="preserve"> Carolina Tavares</w:t>
            </w:r>
          </w:p>
        </w:tc>
      </w:tr>
      <w:tr w:rsidR="004B2996" w:rsidRPr="00BE7D1C" w14:paraId="4F65645A" w14:textId="77777777" w:rsidTr="00577901">
        <w:tc>
          <w:tcPr>
            <w:tcW w:w="4428" w:type="dxa"/>
            <w:shd w:val="clear" w:color="auto" w:fill="D9D9D9"/>
            <w:vAlign w:val="center"/>
          </w:tcPr>
          <w:p w14:paraId="666FA67A" w14:textId="2FF33116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Pivô responsável: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="00FF4CCC">
              <w:rPr>
                <w:rFonts w:ascii="Myriad Web" w:hAnsi="Myriad Web"/>
                <w:smallCaps/>
              </w:rPr>
              <w:t>Bruno Ferreira</w:t>
            </w:r>
          </w:p>
        </w:tc>
        <w:tc>
          <w:tcPr>
            <w:tcW w:w="4018" w:type="dxa"/>
            <w:vAlign w:val="center"/>
          </w:tcPr>
          <w:p w14:paraId="64529685" w14:textId="6A93AA94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Bruno Ferreira</w:t>
            </w:r>
          </w:p>
        </w:tc>
      </w:tr>
      <w:tr w:rsidR="004B2996" w:rsidRPr="00BE7D1C" w14:paraId="66111C18" w14:textId="77777777" w:rsidTr="00577901">
        <w:tc>
          <w:tcPr>
            <w:tcW w:w="4428" w:type="dxa"/>
            <w:shd w:val="clear" w:color="auto" w:fill="D9D9D9"/>
            <w:vAlign w:val="center"/>
          </w:tcPr>
          <w:p w14:paraId="7FC7AA15" w14:textId="5320E430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Hora início: </w:t>
            </w:r>
            <w:r w:rsidR="003F639A">
              <w:rPr>
                <w:rFonts w:ascii="Myriad Web" w:hAnsi="Myriad Web"/>
                <w:smallCaps/>
              </w:rPr>
              <w:t>9.15h</w:t>
            </w:r>
          </w:p>
        </w:tc>
        <w:tc>
          <w:tcPr>
            <w:tcW w:w="4018" w:type="dxa"/>
            <w:vAlign w:val="center"/>
          </w:tcPr>
          <w:p w14:paraId="29D4DC38" w14:textId="6A8FB5C3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Diogo Oliveira</w:t>
            </w:r>
          </w:p>
        </w:tc>
      </w:tr>
      <w:tr w:rsidR="004B2996" w:rsidRPr="00BE7D1C" w14:paraId="4A29E066" w14:textId="77777777" w:rsidTr="00577901">
        <w:tc>
          <w:tcPr>
            <w:tcW w:w="4428" w:type="dxa"/>
            <w:shd w:val="clear" w:color="auto" w:fill="D9D9D9"/>
            <w:vAlign w:val="center"/>
          </w:tcPr>
          <w:p w14:paraId="396FB70F" w14:textId="2B3DA574" w:rsidR="004B2996" w:rsidRPr="00BE7D1C" w:rsidRDefault="004B2996" w:rsidP="00577901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Hora término: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Pr="00BE7D1C">
              <w:rPr>
                <w:rFonts w:ascii="Myriad Web" w:hAnsi="Myriad Web"/>
                <w:smallCaps/>
              </w:rPr>
              <w:t xml:space="preserve"> </w:t>
            </w:r>
            <w:r w:rsidR="003F639A">
              <w:rPr>
                <w:rFonts w:ascii="Myriad Web" w:hAnsi="Myriad Web"/>
                <w:smallCaps/>
              </w:rPr>
              <w:t>11.</w:t>
            </w:r>
            <w:r w:rsidR="00FF4CCC">
              <w:rPr>
                <w:rFonts w:ascii="Myriad Web" w:hAnsi="Myriad Web"/>
                <w:smallCaps/>
              </w:rPr>
              <w:t>00</w:t>
            </w:r>
            <w:r w:rsidR="003F639A">
              <w:rPr>
                <w:rFonts w:ascii="Myriad Web" w:hAnsi="Myriad Web"/>
                <w:smallCaps/>
              </w:rPr>
              <w:t>h</w:t>
            </w:r>
          </w:p>
        </w:tc>
        <w:tc>
          <w:tcPr>
            <w:tcW w:w="4018" w:type="dxa"/>
            <w:vAlign w:val="center"/>
          </w:tcPr>
          <w:p w14:paraId="0DCE9B56" w14:textId="7E456C3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Maria Nobre</w:t>
            </w:r>
          </w:p>
        </w:tc>
      </w:tr>
      <w:tr w:rsidR="004B2996" w:rsidRPr="00BE7D1C" w14:paraId="10F439CD" w14:textId="77777777" w:rsidTr="00F9279B">
        <w:tc>
          <w:tcPr>
            <w:tcW w:w="4428" w:type="dxa"/>
            <w:tcBorders>
              <w:right w:val="single" w:sz="4" w:space="0" w:color="auto"/>
            </w:tcBorders>
            <w:vAlign w:val="center"/>
          </w:tcPr>
          <w:p w14:paraId="43927EB3" w14:textId="264EF185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  <w:r w:rsidRPr="00BE7D1C">
              <w:rPr>
                <w:rFonts w:ascii="Myriad Web" w:hAnsi="Myriad Web"/>
                <w:b/>
                <w:smallCaps/>
              </w:rPr>
              <w:t xml:space="preserve">Próxima reunião: </w:t>
            </w:r>
            <w:r w:rsidR="00FF4CCC">
              <w:rPr>
                <w:rFonts w:ascii="Myriad Web" w:hAnsi="Myriad Web"/>
                <w:b/>
                <w:smallCaps/>
              </w:rPr>
              <w:t>31</w:t>
            </w:r>
            <w:r w:rsidR="003F639A">
              <w:rPr>
                <w:rFonts w:ascii="Myriad Web" w:hAnsi="Myriad Web"/>
                <w:b/>
                <w:smallCaps/>
              </w:rPr>
              <w:t>/10/2019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641A" w14:textId="77777777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</w:p>
        </w:tc>
      </w:tr>
    </w:tbl>
    <w:p w14:paraId="045A26B9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118C31FF" w14:textId="77777777" w:rsidR="00404F2D" w:rsidRPr="00BE7D1C" w:rsidRDefault="00404F2D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4A66AC3F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0E7F46" w:rsidRPr="00BE7D1C" w14:paraId="4F6BC17F" w14:textId="77777777" w:rsidTr="00577901">
        <w:tc>
          <w:tcPr>
            <w:tcW w:w="8446" w:type="dxa"/>
            <w:tcBorders>
              <w:bottom w:val="single" w:sz="4" w:space="0" w:color="999999"/>
            </w:tcBorders>
            <w:vAlign w:val="center"/>
          </w:tcPr>
          <w:p w14:paraId="5FEAD7F5" w14:textId="77777777" w:rsidR="000E7F46" w:rsidRPr="00BE7D1C" w:rsidRDefault="007672EA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1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Ordem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 de trabalhos da reunião</w:t>
            </w:r>
            <w:r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0E7F46" w:rsidRPr="00BE7D1C">
              <w:rPr>
                <w:rFonts w:ascii="Myriad Web" w:hAnsi="Myriad Web"/>
                <w:b/>
                <w:smallCaps/>
              </w:rPr>
              <w:t>/ questões</w:t>
            </w:r>
          </w:p>
        </w:tc>
      </w:tr>
      <w:tr w:rsidR="000E7F46" w:rsidRPr="00BE7D1C" w14:paraId="7CD00C1F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73F4602E" w14:textId="219189D3" w:rsidR="003F639A" w:rsidRDefault="00FF4CCC" w:rsidP="00FF4CCC">
            <w:pPr>
              <w:spacing w:line="240" w:lineRule="auto"/>
              <w:jc w:val="left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 xml:space="preserve">Descrição dos </w:t>
            </w:r>
            <w:proofErr w:type="spellStart"/>
            <w:r>
              <w:rPr>
                <w:rFonts w:ascii="Myriad Web" w:hAnsi="Myriad Web"/>
              </w:rPr>
              <w:t>a</w:t>
            </w:r>
            <w:bookmarkStart w:id="0" w:name="_GoBack"/>
            <w:bookmarkEnd w:id="0"/>
            <w:r>
              <w:rPr>
                <w:rFonts w:ascii="Myriad Web" w:hAnsi="Myriad Web"/>
              </w:rPr>
              <w:t>tors</w:t>
            </w:r>
            <w:proofErr w:type="spellEnd"/>
            <w:r>
              <w:rPr>
                <w:rFonts w:ascii="Myriad Web" w:hAnsi="Myriad Web"/>
              </w:rPr>
              <w:br/>
              <w:t>Descrição dos casos de utilização</w:t>
            </w:r>
          </w:p>
          <w:p w14:paraId="56DD38E4" w14:textId="6B41C5F2" w:rsidR="00582C8E" w:rsidRDefault="00FF4CCC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Cobertura dos requisitos</w:t>
            </w:r>
          </w:p>
          <w:p w14:paraId="10259647" w14:textId="551C2954" w:rsidR="00582C8E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Colocação de dúvidas ao professor.</w:t>
            </w:r>
          </w:p>
          <w:p w14:paraId="1AE27BD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7DB6E191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BF8636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30B07D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9399D3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250874B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266312F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1DAD1CA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2AF003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EA8CD13" w14:textId="77777777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  <w:tr w:rsidR="003F639A" w:rsidRPr="00BE7D1C" w14:paraId="0904780C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29E31E0C" w14:textId="77777777" w:rsidR="003F639A" w:rsidRPr="00BE7D1C" w:rsidRDefault="003F639A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546DF746" w14:textId="77777777" w:rsidR="000E7F46" w:rsidRPr="00BE7D1C" w:rsidRDefault="000E7F46" w:rsidP="000E7F46">
      <w:pPr>
        <w:spacing w:line="240" w:lineRule="auto"/>
        <w:rPr>
          <w:rFonts w:ascii="Myriad Web" w:hAnsi="Myriad Web"/>
          <w:sz w:val="8"/>
          <w:szCs w:val="8"/>
        </w:rPr>
      </w:pPr>
    </w:p>
    <w:p w14:paraId="19B41591" w14:textId="77777777" w:rsidR="00404F2D" w:rsidRPr="00BE7D1C" w:rsidRDefault="00404F2D" w:rsidP="000E7F46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C20F62" w:rsidRPr="00BE7D1C" w14:paraId="6449093D" w14:textId="77777777" w:rsidTr="00577901">
        <w:tc>
          <w:tcPr>
            <w:tcW w:w="8446" w:type="dxa"/>
            <w:vAlign w:val="center"/>
          </w:tcPr>
          <w:p w14:paraId="2CAC2D0D" w14:textId="77777777" w:rsidR="00C20F62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2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4B2996" w:rsidRPr="00BE7D1C">
              <w:rPr>
                <w:rFonts w:ascii="Myriad Web" w:hAnsi="Myriad Web"/>
                <w:b/>
                <w:smallCaps/>
              </w:rPr>
              <w:t>A</w:t>
            </w:r>
            <w:r w:rsidR="001A043A" w:rsidRPr="00BE7D1C">
              <w:rPr>
                <w:rFonts w:ascii="Myriad Web" w:hAnsi="Myriad Web"/>
                <w:b/>
                <w:smallCaps/>
              </w:rPr>
              <w:t>ta</w:t>
            </w:r>
            <w:r w:rsidR="006642BC" w:rsidRPr="00BE7D1C">
              <w:rPr>
                <w:rFonts w:ascii="Myriad Web" w:hAnsi="Myriad Web"/>
                <w:b/>
                <w:smallCaps/>
              </w:rPr>
              <w:t xml:space="preserve"> da reunião</w:t>
            </w:r>
          </w:p>
        </w:tc>
      </w:tr>
      <w:tr w:rsidR="00C20F62" w:rsidRPr="00BE7D1C" w14:paraId="4447705C" w14:textId="77777777" w:rsidTr="00577901">
        <w:trPr>
          <w:trHeight w:val="1972"/>
        </w:trPr>
        <w:tc>
          <w:tcPr>
            <w:tcW w:w="8446" w:type="dxa"/>
          </w:tcPr>
          <w:p w14:paraId="3F0DFFB7" w14:textId="03E30EF5" w:rsidR="00404F2D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lastRenderedPageBreak/>
              <w:t>Todos os objetivos forma concluídos com sucesso.</w:t>
            </w:r>
          </w:p>
          <w:p w14:paraId="1717F696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D5B899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BB97EE8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6464E17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22EB0F5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03AE4C99" w14:textId="77777777" w:rsidR="00826890" w:rsidRPr="00BE7D1C" w:rsidRDefault="00826890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50BD2E85" w14:textId="77777777" w:rsidR="00B71352" w:rsidRPr="00BE7D1C" w:rsidRDefault="00B71352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506C16" w:rsidRPr="00BE7D1C" w14:paraId="385251DD" w14:textId="77777777" w:rsidTr="00577901">
        <w:tc>
          <w:tcPr>
            <w:tcW w:w="8446" w:type="dxa"/>
            <w:vAlign w:val="center"/>
          </w:tcPr>
          <w:p w14:paraId="04AE9337" w14:textId="77777777" w:rsidR="00506C16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3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Comentários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/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notas</w:t>
            </w:r>
          </w:p>
        </w:tc>
      </w:tr>
      <w:tr w:rsidR="00506C16" w:rsidRPr="00BE7D1C" w14:paraId="5F5AFDBA" w14:textId="77777777" w:rsidTr="00577901">
        <w:trPr>
          <w:trHeight w:val="1339"/>
        </w:trPr>
        <w:tc>
          <w:tcPr>
            <w:tcW w:w="8446" w:type="dxa"/>
          </w:tcPr>
          <w:p w14:paraId="491B5D8E" w14:textId="70FFFC7C" w:rsidR="000D2EB4" w:rsidRDefault="000D2EB4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2786248C" w14:textId="77777777" w:rsidR="00582C8E" w:rsidRPr="00BE7D1C" w:rsidRDefault="00582C8E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9E0FB5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717CC0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6FB90B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6BECC58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7563AE1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C1A18D9" w14:textId="6034E04E" w:rsidR="00404F2D" w:rsidRPr="00BE7D1C" w:rsidRDefault="00582C8E" w:rsidP="00582C8E">
            <w:pPr>
              <w:tabs>
                <w:tab w:val="left" w:pos="900"/>
              </w:tabs>
              <w:spacing w:line="240" w:lineRule="auto"/>
              <w:rPr>
                <w:rFonts w:ascii="Myriad Web" w:hAnsi="Myriad Web"/>
                <w:sz w:val="18"/>
                <w:szCs w:val="18"/>
              </w:rPr>
            </w:pPr>
            <w:r>
              <w:rPr>
                <w:rFonts w:ascii="Myriad Web" w:hAnsi="Myriad Web"/>
                <w:sz w:val="18"/>
                <w:szCs w:val="18"/>
              </w:rPr>
              <w:tab/>
            </w:r>
          </w:p>
          <w:p w14:paraId="6037FFB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</w:tc>
      </w:tr>
    </w:tbl>
    <w:p w14:paraId="40C4C361" w14:textId="77777777" w:rsidR="00404F2D" w:rsidRPr="00BE7D1C" w:rsidRDefault="00404F2D" w:rsidP="00DB5709">
      <w:pPr>
        <w:spacing w:line="240" w:lineRule="auto"/>
        <w:rPr>
          <w:rFonts w:ascii="Myriad Web" w:hAnsi="Myriad Web"/>
          <w:sz w:val="16"/>
          <w:szCs w:val="16"/>
        </w:rPr>
      </w:pPr>
    </w:p>
    <w:p w14:paraId="57882EE9" w14:textId="77777777" w:rsidR="00D80328" w:rsidRPr="00BE7D1C" w:rsidRDefault="00D80328" w:rsidP="00DB5709">
      <w:pPr>
        <w:spacing w:line="240" w:lineRule="auto"/>
        <w:rPr>
          <w:rFonts w:ascii="Myriad Web" w:hAnsi="Myriad Web"/>
          <w:sz w:val="8"/>
          <w:szCs w:val="8"/>
        </w:rPr>
      </w:pPr>
      <w:r w:rsidRPr="00BE7D1C">
        <w:rPr>
          <w:rFonts w:ascii="Myriad Web" w:hAnsi="Myriad Web"/>
          <w:sz w:val="16"/>
          <w:szCs w:val="16"/>
        </w:rPr>
        <w:t>(todos os campos apresentados a cinza devem vir preenchidos para a reunião)</w:t>
      </w:r>
    </w:p>
    <w:sectPr w:rsidR="00D80328" w:rsidRPr="00BE7D1C" w:rsidSect="00826890">
      <w:headerReference w:type="default" r:id="rId6"/>
      <w:footerReference w:type="default" r:id="rId7"/>
      <w:pgSz w:w="11906" w:h="16838"/>
      <w:pgMar w:top="1418" w:right="1797" w:bottom="1418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DBBA3" w14:textId="77777777" w:rsidR="00137777" w:rsidRDefault="00137777">
      <w:r>
        <w:separator/>
      </w:r>
    </w:p>
  </w:endnote>
  <w:endnote w:type="continuationSeparator" w:id="0">
    <w:p w14:paraId="154B15B1" w14:textId="77777777" w:rsidR="00137777" w:rsidRDefault="0013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2CDD" w14:textId="77777777" w:rsidR="00D80328" w:rsidRPr="00605C97" w:rsidRDefault="00BE7D1C" w:rsidP="007D1F40">
    <w:pPr>
      <w:pStyle w:val="Footer"/>
      <w:pBdr>
        <w:top w:val="single" w:sz="4" w:space="1" w:color="808080"/>
      </w:pBdr>
      <w:tabs>
        <w:tab w:val="clear" w:pos="4153"/>
        <w:tab w:val="center" w:pos="3780"/>
      </w:tabs>
      <w:rPr>
        <w:rFonts w:ascii="Myriad Web" w:hAnsi="Myriad Web"/>
        <w:sz w:val="12"/>
        <w:szCs w:val="12"/>
      </w:rPr>
    </w:pPr>
    <w:proofErr w:type="spellStart"/>
    <w:r>
      <w:rPr>
        <w:rFonts w:ascii="Myriad Web" w:hAnsi="Myriad Web"/>
        <w:smallCaps/>
        <w:sz w:val="12"/>
        <w:szCs w:val="12"/>
      </w:rPr>
      <w:t>Proje</w:t>
    </w:r>
    <w:r w:rsidR="00D35E3B">
      <w:rPr>
        <w:rFonts w:ascii="Myriad Web" w:hAnsi="Myriad Web"/>
        <w:smallCaps/>
        <w:sz w:val="12"/>
        <w:szCs w:val="12"/>
      </w:rPr>
      <w:t>c</w:t>
    </w:r>
    <w:r>
      <w:rPr>
        <w:rFonts w:ascii="Myriad Web" w:hAnsi="Myriad Web"/>
        <w:smallCaps/>
        <w:sz w:val="12"/>
        <w:szCs w:val="12"/>
      </w:rPr>
      <w:t>to</w:t>
    </w:r>
    <w:proofErr w:type="spellEnd"/>
    <w:r w:rsidR="00130753">
      <w:rPr>
        <w:rFonts w:ascii="Myriad Web" w:hAnsi="Myriad Web"/>
        <w:smallCaps/>
        <w:sz w:val="12"/>
        <w:szCs w:val="12"/>
      </w:rPr>
      <w:t xml:space="preserve"> temático </w:t>
    </w:r>
    <w:r w:rsidR="00D35E3B">
      <w:rPr>
        <w:rFonts w:ascii="Myriad Web" w:hAnsi="Myriad Web"/>
        <w:smallCaps/>
        <w:sz w:val="12"/>
        <w:szCs w:val="12"/>
      </w:rPr>
      <w:t>em Desenvolvimento de Aplicações</w:t>
    </w:r>
    <w:r w:rsidR="00D80328" w:rsidRPr="00605C97">
      <w:rPr>
        <w:rFonts w:ascii="Myriad Web" w:hAnsi="Myriad Web"/>
        <w:sz w:val="12"/>
        <w:szCs w:val="12"/>
      </w:rPr>
      <w:tab/>
    </w:r>
    <w:r w:rsidR="00D80328" w:rsidRPr="00605C97">
      <w:rPr>
        <w:rFonts w:ascii="Myriad Web" w:hAnsi="Myriad Web"/>
        <w:sz w:val="12"/>
        <w:szCs w:val="12"/>
      </w:rPr>
      <w:tab/>
    </w:r>
    <w:r w:rsidR="00D80328">
      <w:rPr>
        <w:rFonts w:ascii="Myriad Web" w:hAnsi="Myriad Web"/>
        <w:sz w:val="12"/>
        <w:szCs w:val="12"/>
      </w:rPr>
      <w:t>Página</w:t>
    </w:r>
    <w:r w:rsidR="00D80328" w:rsidRPr="00605C97">
      <w:rPr>
        <w:rFonts w:ascii="Myriad Web" w:hAnsi="Myriad Web"/>
        <w:sz w:val="12"/>
        <w:szCs w:val="12"/>
      </w:rPr>
      <w:t xml:space="preserve">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PAGE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1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  <w:r w:rsidR="00D80328" w:rsidRPr="00605C97">
      <w:rPr>
        <w:rStyle w:val="PageNumber"/>
        <w:rFonts w:ascii="Myriad Web" w:hAnsi="Myriad Web"/>
        <w:sz w:val="12"/>
        <w:szCs w:val="12"/>
      </w:rPr>
      <w:t xml:space="preserve"> de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NUMPAGES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2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0D6EA" w14:textId="77777777" w:rsidR="00137777" w:rsidRDefault="00137777">
      <w:r>
        <w:separator/>
      </w:r>
    </w:p>
  </w:footnote>
  <w:footnote w:type="continuationSeparator" w:id="0">
    <w:p w14:paraId="36C44292" w14:textId="77777777" w:rsidR="00137777" w:rsidRDefault="0013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C0C0C0"/>
        <w:bottom w:val="single" w:sz="4" w:space="0" w:color="C0C0C0"/>
      </w:tblBorders>
      <w:tblLook w:val="01E0" w:firstRow="1" w:lastRow="1" w:firstColumn="1" w:lastColumn="1" w:noHBand="0" w:noVBand="0"/>
    </w:tblPr>
    <w:tblGrid>
      <w:gridCol w:w="1202"/>
      <w:gridCol w:w="7110"/>
    </w:tblGrid>
    <w:tr w:rsidR="00D80328" w:rsidRPr="00577901" w14:paraId="0FDEF7DF" w14:textId="77777777" w:rsidTr="00577901">
      <w:tc>
        <w:tcPr>
          <w:tcW w:w="1202" w:type="dxa"/>
          <w:vAlign w:val="center"/>
        </w:tcPr>
        <w:p w14:paraId="710C8D9A" w14:textId="622D2DC9" w:rsidR="00D80328" w:rsidRPr="00577901" w:rsidRDefault="003F639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sz w:val="20"/>
              <w:szCs w:val="20"/>
            </w:rPr>
          </w:pPr>
          <w:r w:rsidRPr="0008340E">
            <w:rPr>
              <w:rFonts w:ascii="Myriad Web" w:hAnsi="Myriad Web"/>
              <w:b/>
              <w:smallCaps/>
              <w:noProof/>
              <w:sz w:val="16"/>
              <w:szCs w:val="16"/>
            </w:rPr>
            <w:drawing>
              <wp:inline distT="0" distB="0" distL="0" distR="0" wp14:anchorId="05EF4F9A" wp14:editId="41AE98EA">
                <wp:extent cx="615950" cy="298450"/>
                <wp:effectExtent l="0" t="0" r="0" b="0"/>
                <wp:docPr id="1" name="Imagem 1" descr="logo_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9A14B21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808080"/>
              <w:sz w:val="28"/>
              <w:szCs w:val="28"/>
            </w:rPr>
          </w:pPr>
          <w:r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Escola</w:t>
          </w:r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 xml:space="preserve"> superior de tecnologia e gestão de </w:t>
          </w:r>
          <w:proofErr w:type="spellStart"/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águeda</w:t>
          </w:r>
          <w:proofErr w:type="spellEnd"/>
        </w:p>
        <w:p w14:paraId="0BCBDFF9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smallCaps/>
              <w:color w:val="C0C0C0"/>
              <w:sz w:val="16"/>
              <w:szCs w:val="16"/>
            </w:rPr>
          </w:pPr>
          <w:r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Universidade</w:t>
          </w:r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 xml:space="preserve"> de </w:t>
          </w:r>
          <w:proofErr w:type="spellStart"/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aveiro</w:t>
          </w:r>
          <w:proofErr w:type="spellEnd"/>
        </w:p>
        <w:p w14:paraId="275C02AA" w14:textId="77777777" w:rsidR="00D80328" w:rsidRPr="00577901" w:rsidRDefault="00D80328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C0C0C0"/>
              <w:sz w:val="16"/>
              <w:szCs w:val="16"/>
            </w:rPr>
          </w:pPr>
        </w:p>
      </w:tc>
    </w:tr>
  </w:tbl>
  <w:p w14:paraId="77D7DDC1" w14:textId="77777777" w:rsidR="00D80328" w:rsidRPr="00A1046C" w:rsidRDefault="00D80328" w:rsidP="004C58DB">
    <w:pPr>
      <w:pStyle w:val="Header"/>
      <w:spacing w:line="240" w:lineRule="auto"/>
      <w:rPr>
        <w:rFonts w:ascii="Myriad Web" w:hAnsi="Myriad Web"/>
        <w:b/>
        <w:smallCap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M0N7KwtDQzNDFV0lEKTi0uzszPAykwrAUASLH0miwAAAA="/>
  </w:docVars>
  <w:rsids>
    <w:rsidRoot w:val="00605C97"/>
    <w:rsid w:val="000329DA"/>
    <w:rsid w:val="00063522"/>
    <w:rsid w:val="000646D1"/>
    <w:rsid w:val="000761D4"/>
    <w:rsid w:val="0008340E"/>
    <w:rsid w:val="000A43A0"/>
    <w:rsid w:val="000B1C6D"/>
    <w:rsid w:val="000D2EB4"/>
    <w:rsid w:val="000E68CB"/>
    <w:rsid w:val="000E7F46"/>
    <w:rsid w:val="001168B9"/>
    <w:rsid w:val="00126875"/>
    <w:rsid w:val="00130753"/>
    <w:rsid w:val="00137777"/>
    <w:rsid w:val="00186E39"/>
    <w:rsid w:val="001A043A"/>
    <w:rsid w:val="002175C9"/>
    <w:rsid w:val="002262E0"/>
    <w:rsid w:val="00240DFA"/>
    <w:rsid w:val="00291ADC"/>
    <w:rsid w:val="00291DE0"/>
    <w:rsid w:val="002A6382"/>
    <w:rsid w:val="002D42AA"/>
    <w:rsid w:val="00306855"/>
    <w:rsid w:val="0034270A"/>
    <w:rsid w:val="00371D1B"/>
    <w:rsid w:val="00373E9F"/>
    <w:rsid w:val="003A79DD"/>
    <w:rsid w:val="003B329F"/>
    <w:rsid w:val="003B4786"/>
    <w:rsid w:val="003C2C86"/>
    <w:rsid w:val="003D3AD7"/>
    <w:rsid w:val="003F639A"/>
    <w:rsid w:val="00404F2D"/>
    <w:rsid w:val="004351B3"/>
    <w:rsid w:val="00477004"/>
    <w:rsid w:val="004B2996"/>
    <w:rsid w:val="004C58DB"/>
    <w:rsid w:val="004C7E81"/>
    <w:rsid w:val="00506C16"/>
    <w:rsid w:val="00522E87"/>
    <w:rsid w:val="00557758"/>
    <w:rsid w:val="00577901"/>
    <w:rsid w:val="00582C8E"/>
    <w:rsid w:val="005B59C2"/>
    <w:rsid w:val="005D286B"/>
    <w:rsid w:val="005F55B9"/>
    <w:rsid w:val="00605C97"/>
    <w:rsid w:val="00617D40"/>
    <w:rsid w:val="0065720B"/>
    <w:rsid w:val="006642BC"/>
    <w:rsid w:val="006C1CB7"/>
    <w:rsid w:val="006C4746"/>
    <w:rsid w:val="006D6C3E"/>
    <w:rsid w:val="007153C3"/>
    <w:rsid w:val="0076368E"/>
    <w:rsid w:val="007672EA"/>
    <w:rsid w:val="00782200"/>
    <w:rsid w:val="0078665D"/>
    <w:rsid w:val="00796B6E"/>
    <w:rsid w:val="007A3489"/>
    <w:rsid w:val="007C3427"/>
    <w:rsid w:val="007D1F40"/>
    <w:rsid w:val="007D4452"/>
    <w:rsid w:val="00826890"/>
    <w:rsid w:val="00833161"/>
    <w:rsid w:val="008339D6"/>
    <w:rsid w:val="008D0EE1"/>
    <w:rsid w:val="008F0363"/>
    <w:rsid w:val="0091270E"/>
    <w:rsid w:val="009477B4"/>
    <w:rsid w:val="0099610F"/>
    <w:rsid w:val="009C1347"/>
    <w:rsid w:val="009F5695"/>
    <w:rsid w:val="00A008E5"/>
    <w:rsid w:val="00A01425"/>
    <w:rsid w:val="00A1046C"/>
    <w:rsid w:val="00A16636"/>
    <w:rsid w:val="00A45F5F"/>
    <w:rsid w:val="00A51D0E"/>
    <w:rsid w:val="00A57960"/>
    <w:rsid w:val="00AB33A8"/>
    <w:rsid w:val="00AF0CE0"/>
    <w:rsid w:val="00B068A9"/>
    <w:rsid w:val="00B44B55"/>
    <w:rsid w:val="00B71352"/>
    <w:rsid w:val="00B732F2"/>
    <w:rsid w:val="00B862B4"/>
    <w:rsid w:val="00BC5AA4"/>
    <w:rsid w:val="00BE7D1C"/>
    <w:rsid w:val="00C156BB"/>
    <w:rsid w:val="00C20F62"/>
    <w:rsid w:val="00C87AAE"/>
    <w:rsid w:val="00CB161F"/>
    <w:rsid w:val="00CB77FF"/>
    <w:rsid w:val="00CD4F09"/>
    <w:rsid w:val="00D17E0D"/>
    <w:rsid w:val="00D35E3B"/>
    <w:rsid w:val="00D80328"/>
    <w:rsid w:val="00D9224B"/>
    <w:rsid w:val="00D9709F"/>
    <w:rsid w:val="00DB5709"/>
    <w:rsid w:val="00DC29DC"/>
    <w:rsid w:val="00E21E46"/>
    <w:rsid w:val="00E22F0E"/>
    <w:rsid w:val="00E27EE7"/>
    <w:rsid w:val="00E32AA5"/>
    <w:rsid w:val="00E41498"/>
    <w:rsid w:val="00E513A6"/>
    <w:rsid w:val="00EB2D6C"/>
    <w:rsid w:val="00EB6A00"/>
    <w:rsid w:val="00EC7D17"/>
    <w:rsid w:val="00F25893"/>
    <w:rsid w:val="00F43C78"/>
    <w:rsid w:val="00F5267D"/>
    <w:rsid w:val="00F6132D"/>
    <w:rsid w:val="00F6488B"/>
    <w:rsid w:val="00F9279B"/>
    <w:rsid w:val="00F97BCC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65B30"/>
  <w15:chartTrackingRefBased/>
  <w15:docId w15:val="{54463512-64A4-47FD-B991-6C94A98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1270E"/>
    <w:pPr>
      <w:spacing w:line="360" w:lineRule="auto"/>
      <w:jc w:val="both"/>
    </w:pPr>
    <w:rPr>
      <w:rFonts w:ascii="AvantGarde Bk BT" w:hAnsi="AvantGarde Bk BT"/>
      <w:sz w:val="22"/>
      <w:szCs w:val="24"/>
      <w:lang w:eastAsia="pt-PT"/>
    </w:rPr>
  </w:style>
  <w:style w:type="paragraph" w:styleId="Heading1">
    <w:name w:val="heading 1"/>
    <w:basedOn w:val="Normal"/>
    <w:next w:val="Normal"/>
    <w:qFormat/>
    <w:rsid w:val="00E21E4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21E4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21E4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27EE7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paragraph" w:styleId="Header">
    <w:name w:val="header"/>
    <w:basedOn w:val="Normal"/>
    <w:rsid w:val="004C58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21E46"/>
    <w:pPr>
      <w:spacing w:line="360" w:lineRule="auto"/>
      <w:jc w:val="both"/>
    </w:pPr>
    <w:rPr>
      <w:rFonts w:ascii="AvantGarde Bk BT" w:hAnsi="AvantGarde Bk B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E21E46"/>
    <w:rPr>
      <w:rFonts w:ascii="AvantGarde Bk BT" w:hAnsi="AvantGarde Bk BT"/>
    </w:rPr>
  </w:style>
  <w:style w:type="paragraph" w:styleId="BalloonText">
    <w:name w:val="Balloon Text"/>
    <w:basedOn w:val="Normal"/>
    <w:semiHidden/>
    <w:rsid w:val="00C20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andre\My%20Documents\ESTGA\Modelos\Standards\Nova%20versao\FolhaESTGA%20v2.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FolhaESTGA v2.0.dot</Template>
  <TotalTime>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PROGRESSO DO PROJECTO</vt:lpstr>
      <vt:lpstr>RELATÓRIO DE PROGRESSO DO PROJECTO</vt:lpstr>
    </vt:vector>
  </TitlesOfParts>
  <Company>Universidade de Aveiro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PROGRESSO DO PROJECTO</dc:title>
  <dc:subject/>
  <dc:creator>Ciro Martins</dc:creator>
  <cp:keywords/>
  <cp:lastModifiedBy>acam 1234</cp:lastModifiedBy>
  <cp:revision>2</cp:revision>
  <cp:lastPrinted>2008-10-06T13:06:00Z</cp:lastPrinted>
  <dcterms:created xsi:type="dcterms:W3CDTF">2019-10-25T22:07:00Z</dcterms:created>
  <dcterms:modified xsi:type="dcterms:W3CDTF">2019-10-25T22:07:00Z</dcterms:modified>
</cp:coreProperties>
</file>