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049339D6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AA495E">
              <w:rPr>
                <w:rFonts w:ascii="Myriad Web" w:hAnsi="Myriad Web"/>
                <w:smallCaps/>
              </w:rPr>
              <w:t>9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 xml:space="preserve">: </w:t>
            </w:r>
            <w:proofErr w:type="spellStart"/>
            <w:r w:rsidR="003F639A">
              <w:rPr>
                <w:rFonts w:ascii="Myriad Web" w:hAnsi="Myriad Web"/>
                <w:smallCaps/>
                <w:szCs w:val="22"/>
              </w:rPr>
              <w:t>austin</w:t>
            </w:r>
            <w:proofErr w:type="spellEnd"/>
            <w:r w:rsidR="003F639A">
              <w:rPr>
                <w:rFonts w:ascii="Myriad Web" w:hAnsi="Myriad Web"/>
                <w:smallCaps/>
                <w:szCs w:val="22"/>
              </w:rPr>
              <w:t xml:space="preserve"> Foote</w:t>
            </w:r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062B0F36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AA495E">
              <w:rPr>
                <w:rFonts w:ascii="Myriad Web" w:hAnsi="Myriad Web"/>
                <w:smallCaps/>
              </w:rPr>
              <w:t>18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34270A">
              <w:rPr>
                <w:rFonts w:ascii="Myriad Web" w:hAnsi="Myriad Web"/>
                <w:smallCaps/>
              </w:rPr>
              <w:t>1</w:t>
            </w:r>
            <w:r w:rsidR="00AA495E">
              <w:rPr>
                <w:rFonts w:ascii="Myriad Web" w:hAnsi="Myriad Web"/>
                <w:smallCaps/>
              </w:rPr>
              <w:t>2</w:t>
            </w:r>
            <w:r w:rsidR="003F639A">
              <w:rPr>
                <w:rFonts w:ascii="Myriad Web" w:hAnsi="Myriad Web"/>
                <w:smallCaps/>
              </w:rPr>
              <w:t>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>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15084BBB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AA495E">
              <w:rPr>
                <w:rFonts w:ascii="Myriad Web" w:hAnsi="Myriad Web"/>
                <w:smallCaps/>
              </w:rPr>
              <w:t>Bruno Ferreira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6B93049B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</w:t>
            </w:r>
            <w:r w:rsidR="006A4B06">
              <w:rPr>
                <w:rFonts w:ascii="Myriad Web" w:hAnsi="Myriad Web"/>
                <w:smallCaps/>
              </w:rPr>
              <w:t>30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2F0B22CD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</w:t>
            </w:r>
            <w:r w:rsidR="007056D7">
              <w:rPr>
                <w:rFonts w:ascii="Myriad Web" w:hAnsi="Myriad Web"/>
                <w:smallCaps/>
              </w:rPr>
              <w:t>00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723C9B99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AA495E">
              <w:rPr>
                <w:rFonts w:ascii="Myriad Web" w:hAnsi="Myriad Web"/>
                <w:b/>
                <w:smallCaps/>
              </w:rPr>
              <w:t>8</w:t>
            </w:r>
            <w:r w:rsidR="003F639A">
              <w:rPr>
                <w:rFonts w:ascii="Myriad Web" w:hAnsi="Myriad Web"/>
                <w:b/>
                <w:smallCaps/>
              </w:rPr>
              <w:t>/</w:t>
            </w:r>
            <w:r w:rsidR="00AA495E">
              <w:rPr>
                <w:rFonts w:ascii="Myriad Web" w:hAnsi="Myriad Web"/>
                <w:b/>
                <w:smallCaps/>
              </w:rPr>
              <w:t>1</w:t>
            </w:r>
            <w:r w:rsidR="003F639A">
              <w:rPr>
                <w:rFonts w:ascii="Myriad Web" w:hAnsi="Myriad Web"/>
                <w:b/>
                <w:smallCaps/>
              </w:rPr>
              <w:t>/20</w:t>
            </w:r>
            <w:r w:rsidR="00AA495E">
              <w:rPr>
                <w:rFonts w:ascii="Myriad Web" w:hAnsi="Myriad Web"/>
                <w:b/>
                <w:smallCaps/>
              </w:rPr>
              <w:t>20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4FD634C7" w14:textId="77777777" w:rsidR="00CA7168" w:rsidRDefault="007056D7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Manutenção </w:t>
            </w:r>
            <w:r w:rsidR="009B7456">
              <w:rPr>
                <w:rFonts w:ascii="Myriad Web" w:hAnsi="Myriad Web"/>
              </w:rPr>
              <w:t xml:space="preserve">do repositório no </w:t>
            </w:r>
            <w:proofErr w:type="spellStart"/>
            <w:r w:rsidR="009B7456">
              <w:rPr>
                <w:rFonts w:ascii="Myriad Web" w:hAnsi="Myriad Web"/>
              </w:rPr>
              <w:t>Github</w:t>
            </w:r>
            <w:proofErr w:type="spellEnd"/>
          </w:p>
          <w:p w14:paraId="56DD38E4" w14:textId="12097251" w:rsidR="00582C8E" w:rsidRDefault="00CA7168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Atribuição de tarefas</w:t>
            </w:r>
            <w:r w:rsidR="00FF4CCC">
              <w:rPr>
                <w:rFonts w:ascii="Myriad Web" w:hAnsi="Myriad Web"/>
              </w:rPr>
              <w:br/>
            </w:r>
            <w:r w:rsidR="00AA495E">
              <w:rPr>
                <w:rFonts w:ascii="Myriad Web" w:hAnsi="Myriad Web"/>
              </w:rPr>
              <w:t xml:space="preserve">Criação das Interfaces </w:t>
            </w:r>
            <w:proofErr w:type="spellStart"/>
            <w:r w:rsidR="00AA495E">
              <w:rPr>
                <w:rFonts w:ascii="Myriad Web" w:hAnsi="Myriad Web"/>
              </w:rPr>
              <w:t>JFrame</w:t>
            </w:r>
            <w:proofErr w:type="spellEnd"/>
            <w:r w:rsidR="00AA495E">
              <w:rPr>
                <w:rFonts w:ascii="Myriad Web" w:hAnsi="Myriad Web"/>
              </w:rPr>
              <w:t xml:space="preserve"> no </w:t>
            </w:r>
            <w:proofErr w:type="spellStart"/>
            <w:r w:rsidR="00AA495E">
              <w:rPr>
                <w:rFonts w:ascii="Myriad Web" w:hAnsi="Myriad Web"/>
              </w:rPr>
              <w:t>NetBeans</w:t>
            </w:r>
            <w:proofErr w:type="spellEnd"/>
          </w:p>
          <w:p w14:paraId="0B01B832" w14:textId="73B2C14D" w:rsidR="00CA7168" w:rsidRDefault="00AA495E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Continuação da programação do servidor</w:t>
            </w:r>
          </w:p>
          <w:p w14:paraId="48123928" w14:textId="1844464D" w:rsidR="00CA7168" w:rsidRDefault="00AA495E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Ligação da Base de </w:t>
            </w:r>
            <w:proofErr w:type="spellStart"/>
            <w:r>
              <w:rPr>
                <w:rFonts w:ascii="Myriad Web" w:hAnsi="Myriad Web"/>
              </w:rPr>
              <w:t>de</w:t>
            </w:r>
            <w:proofErr w:type="spellEnd"/>
            <w:r>
              <w:rPr>
                <w:rFonts w:ascii="Myriad Web" w:hAnsi="Myriad Web"/>
              </w:rPr>
              <w:t xml:space="preserve"> Dados ao </w:t>
            </w:r>
            <w:proofErr w:type="spellStart"/>
            <w:r>
              <w:rPr>
                <w:rFonts w:ascii="Myriad Web" w:hAnsi="Myriad Web"/>
              </w:rPr>
              <w:t>Netbeans</w:t>
            </w:r>
            <w:bookmarkStart w:id="0" w:name="_GoBack"/>
            <w:bookmarkEnd w:id="0"/>
            <w:proofErr w:type="spellEnd"/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lastRenderedPageBreak/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63C294F9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Todos os objetivos for</w:t>
            </w:r>
            <w:r w:rsidR="004428C8">
              <w:rPr>
                <w:rFonts w:ascii="Myriad Web" w:hAnsi="Myriad Web"/>
              </w:rPr>
              <w:t>am</w:t>
            </w:r>
            <w:r>
              <w:rPr>
                <w:rFonts w:ascii="Myriad Web" w:hAnsi="Myriad Web"/>
              </w:rPr>
              <w:t xml:space="preserve">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>(todos os campos apresentados a cinza devem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67BD" w14:textId="77777777" w:rsidR="00BF3062" w:rsidRDefault="00BF3062">
      <w:r>
        <w:separator/>
      </w:r>
    </w:p>
  </w:endnote>
  <w:endnote w:type="continuationSeparator" w:id="0">
    <w:p w14:paraId="1D159BE5" w14:textId="77777777" w:rsidR="00BF3062" w:rsidRDefault="00BF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Rodap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proofErr w:type="spellStart"/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proofErr w:type="spellEnd"/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begin"/>
    </w:r>
    <w:r w:rsidR="00D80328" w:rsidRPr="00605C97">
      <w:rPr>
        <w:rStyle w:val="Nmerodepgina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separate"/>
    </w:r>
    <w:r w:rsidR="00D35E3B">
      <w:rPr>
        <w:rStyle w:val="Nmerodepgina"/>
        <w:rFonts w:ascii="Myriad Web" w:hAnsi="Myriad Web"/>
        <w:noProof/>
        <w:sz w:val="12"/>
        <w:szCs w:val="12"/>
      </w:rPr>
      <w:t>1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end"/>
    </w:r>
    <w:r w:rsidR="00D80328" w:rsidRPr="00605C97">
      <w:rPr>
        <w:rStyle w:val="Nmerodepgina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begin"/>
    </w:r>
    <w:r w:rsidR="00D80328" w:rsidRPr="00605C97">
      <w:rPr>
        <w:rStyle w:val="Nmerodepgina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separate"/>
    </w:r>
    <w:r w:rsidR="00D35E3B">
      <w:rPr>
        <w:rStyle w:val="Nmerodepgina"/>
        <w:rFonts w:ascii="Myriad Web" w:hAnsi="Myriad Web"/>
        <w:noProof/>
        <w:sz w:val="12"/>
        <w:szCs w:val="12"/>
      </w:rPr>
      <w:t>2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C8421" w14:textId="77777777" w:rsidR="00BF3062" w:rsidRDefault="00BF3062">
      <w:r>
        <w:separator/>
      </w:r>
    </w:p>
  </w:footnote>
  <w:footnote w:type="continuationSeparator" w:id="0">
    <w:p w14:paraId="12880732" w14:textId="77777777" w:rsidR="00BF3062" w:rsidRDefault="00BF3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</w:t>
          </w:r>
          <w:proofErr w:type="spellStart"/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águeda</w:t>
          </w:r>
          <w:proofErr w:type="spellEnd"/>
        </w:p>
        <w:p w14:paraId="0BCBDFF9" w14:textId="77777777" w:rsidR="00D80328" w:rsidRPr="00577901" w:rsidRDefault="001A043A" w:rsidP="00577901">
          <w:pPr>
            <w:pStyle w:val="Cabealho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</w:t>
          </w:r>
          <w:proofErr w:type="spellStart"/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aveiro</w:t>
          </w:r>
          <w:proofErr w:type="spellEnd"/>
        </w:p>
        <w:p w14:paraId="275C02AA" w14:textId="77777777" w:rsidR="00D80328" w:rsidRPr="00577901" w:rsidRDefault="00D80328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Cabealho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1133F"/>
    <w:rsid w:val="00111687"/>
    <w:rsid w:val="001168B9"/>
    <w:rsid w:val="00126875"/>
    <w:rsid w:val="00130753"/>
    <w:rsid w:val="00135B9A"/>
    <w:rsid w:val="00137777"/>
    <w:rsid w:val="00151003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428C8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067BC"/>
    <w:rsid w:val="00617D40"/>
    <w:rsid w:val="0065720B"/>
    <w:rsid w:val="006642BC"/>
    <w:rsid w:val="006A4B06"/>
    <w:rsid w:val="006C1CB7"/>
    <w:rsid w:val="006C4746"/>
    <w:rsid w:val="006D6C3E"/>
    <w:rsid w:val="007056D7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B7456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A495E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BF3062"/>
    <w:rsid w:val="00C156BB"/>
    <w:rsid w:val="00C20F62"/>
    <w:rsid w:val="00C87AAE"/>
    <w:rsid w:val="00CA7168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Ttulo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Cabealho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elacomGrelha">
    <w:name w:val="Table Grid"/>
    <w:basedOn w:val="Tabela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E21E46"/>
    <w:rPr>
      <w:rFonts w:ascii="AvantGarde Bk BT" w:hAnsi="AvantGarde Bk BT"/>
    </w:rPr>
  </w:style>
  <w:style w:type="paragraph" w:styleId="Textodebalo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12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4</cp:revision>
  <cp:lastPrinted>2008-10-06T13:06:00Z</cp:lastPrinted>
  <dcterms:created xsi:type="dcterms:W3CDTF">2019-11-15T11:13:00Z</dcterms:created>
  <dcterms:modified xsi:type="dcterms:W3CDTF">2020-01-10T13:50:00Z</dcterms:modified>
</cp:coreProperties>
</file>