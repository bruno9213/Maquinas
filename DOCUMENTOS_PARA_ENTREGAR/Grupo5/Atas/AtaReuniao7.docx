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1E94BD68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7056D7">
              <w:rPr>
                <w:rFonts w:ascii="Myriad Web" w:hAnsi="Myriad Web"/>
                <w:smallCaps/>
              </w:rPr>
              <w:t>7</w:t>
            </w:r>
            <w:bookmarkStart w:id="0" w:name="_GoBack"/>
            <w:bookmarkEnd w:id="0"/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 xml:space="preserve">Ass: </w:t>
            </w:r>
            <w:r w:rsidR="003F639A">
              <w:rPr>
                <w:rFonts w:ascii="Myriad Web" w:hAnsi="Myriad Web"/>
                <w:smallCaps/>
                <w:szCs w:val="22"/>
              </w:rPr>
              <w:t>austin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0DC77F7D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7056D7">
              <w:rPr>
                <w:rFonts w:ascii="Myriad Web" w:hAnsi="Myriad Web"/>
                <w:smallCaps/>
              </w:rPr>
              <w:t>14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</w:t>
            </w:r>
            <w:r w:rsidR="004428C8">
              <w:rPr>
                <w:rFonts w:ascii="Myriad Web" w:hAnsi="Myriad Web"/>
                <w:smallCaps/>
              </w:rPr>
              <w:t>1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>Ass: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257A25E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7056D7">
              <w:rPr>
                <w:rFonts w:ascii="Myriad Web" w:hAnsi="Myriad Web"/>
                <w:smallCaps/>
              </w:rPr>
              <w:t>Maria Nobre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6B93049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2F0B22CD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7056D7">
              <w:rPr>
                <w:rFonts w:ascii="Myriad Web" w:hAnsi="Myriad Web"/>
                <w:smallCaps/>
              </w:rPr>
              <w:t>00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1E437BDD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7056D7">
              <w:rPr>
                <w:rFonts w:ascii="Myriad Web" w:hAnsi="Myriad Web"/>
                <w:b/>
                <w:smallCaps/>
              </w:rPr>
              <w:t>22</w:t>
            </w:r>
            <w:r w:rsidR="003F639A">
              <w:rPr>
                <w:rFonts w:ascii="Myriad Web" w:hAnsi="Myriad Web"/>
                <w:b/>
                <w:smallCaps/>
              </w:rPr>
              <w:t>/1</w:t>
            </w:r>
            <w:r w:rsidR="006A4B06">
              <w:rPr>
                <w:rFonts w:ascii="Myriad Web" w:hAnsi="Myriad Web"/>
                <w:b/>
                <w:smallCaps/>
              </w:rPr>
              <w:t>1</w:t>
            </w:r>
            <w:r w:rsidR="003F639A">
              <w:rPr>
                <w:rFonts w:ascii="Myriad Web" w:hAnsi="Myriad Web"/>
                <w:b/>
                <w:smallCaps/>
              </w:rPr>
              <w:t>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7D4F3D12" w14:textId="77777777" w:rsidR="007056D7" w:rsidRDefault="007056D7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Elaboração do diagrama de Entidades</w:t>
            </w:r>
          </w:p>
          <w:p w14:paraId="56DD38E4" w14:textId="4100F991" w:rsidR="00582C8E" w:rsidRDefault="007056D7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Manutenção </w:t>
            </w:r>
            <w:r w:rsidR="009B7456">
              <w:rPr>
                <w:rFonts w:ascii="Myriad Web" w:hAnsi="Myriad Web"/>
              </w:rPr>
              <w:t>do repositório no Github</w:t>
            </w:r>
            <w:r w:rsidR="00FF4CCC">
              <w:rPr>
                <w:rFonts w:ascii="Myriad Web" w:hAnsi="Myriad Web"/>
              </w:rPr>
              <w:br/>
            </w:r>
            <w:r w:rsidR="006A4B06">
              <w:rPr>
                <w:rFonts w:ascii="Myriad Web" w:hAnsi="Myriad Web"/>
              </w:rPr>
              <w:t>Correção de erros no relatório.</w:t>
            </w:r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63C294F9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lastRenderedPageBreak/>
              <w:t>Todos os objetivos for</w:t>
            </w:r>
            <w:r w:rsidR="004428C8">
              <w:rPr>
                <w:rFonts w:ascii="Myriad Web" w:hAnsi="Myriad Web"/>
              </w:rPr>
              <w:t>am</w:t>
            </w:r>
            <w:r>
              <w:rPr>
                <w:rFonts w:ascii="Myriad Web" w:hAnsi="Myriad Web"/>
              </w:rPr>
              <w:t xml:space="preserve">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163BA" w14:textId="77777777" w:rsidR="00151003" w:rsidRDefault="00151003">
      <w:r>
        <w:separator/>
      </w:r>
    </w:p>
  </w:endnote>
  <w:endnote w:type="continuationSeparator" w:id="0">
    <w:p w14:paraId="356080DD" w14:textId="77777777" w:rsidR="00151003" w:rsidRDefault="0015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Footer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1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  <w:r w:rsidR="00D80328" w:rsidRPr="00605C97">
      <w:rPr>
        <w:rStyle w:val="PageNumber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2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DCCD5" w14:textId="77777777" w:rsidR="00151003" w:rsidRDefault="00151003">
      <w:r>
        <w:separator/>
      </w:r>
    </w:p>
  </w:footnote>
  <w:footnote w:type="continuationSeparator" w:id="0">
    <w:p w14:paraId="2A2A6B77" w14:textId="77777777" w:rsidR="00151003" w:rsidRDefault="0015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águeda</w:t>
          </w:r>
        </w:p>
        <w:p w14:paraId="0BCBDFF9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aveiro</w:t>
          </w:r>
        </w:p>
        <w:p w14:paraId="275C02AA" w14:textId="77777777" w:rsidR="00D80328" w:rsidRPr="00577901" w:rsidRDefault="00D80328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Header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133F"/>
    <w:rsid w:val="00111687"/>
    <w:rsid w:val="001168B9"/>
    <w:rsid w:val="00126875"/>
    <w:rsid w:val="00130753"/>
    <w:rsid w:val="00137777"/>
    <w:rsid w:val="00151003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428C8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067BC"/>
    <w:rsid w:val="00617D40"/>
    <w:rsid w:val="0065720B"/>
    <w:rsid w:val="006642BC"/>
    <w:rsid w:val="006A4B06"/>
    <w:rsid w:val="006C1CB7"/>
    <w:rsid w:val="006C4746"/>
    <w:rsid w:val="006D6C3E"/>
    <w:rsid w:val="007056D7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B7456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Heading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Header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21E46"/>
    <w:rPr>
      <w:rFonts w:ascii="AvantGarde Bk BT" w:hAnsi="AvantGarde Bk BT"/>
    </w:rPr>
  </w:style>
  <w:style w:type="paragraph" w:styleId="BalloonText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2</cp:revision>
  <cp:lastPrinted>2008-10-06T13:06:00Z</cp:lastPrinted>
  <dcterms:created xsi:type="dcterms:W3CDTF">2019-11-15T11:13:00Z</dcterms:created>
  <dcterms:modified xsi:type="dcterms:W3CDTF">2019-11-15T11:13:00Z</dcterms:modified>
</cp:coreProperties>
</file>