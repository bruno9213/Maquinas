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64AC17D4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6A4B06">
              <w:rPr>
                <w:rFonts w:ascii="Myriad Web" w:hAnsi="Myriad Web"/>
                <w:smallCaps/>
              </w:rPr>
              <w:t>5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 xml:space="preserve">Ass: </w:t>
            </w:r>
            <w:r w:rsidR="003F639A">
              <w:rPr>
                <w:rFonts w:ascii="Myriad Web" w:hAnsi="Myriad Web"/>
                <w:smallCaps/>
                <w:szCs w:val="22"/>
              </w:rPr>
              <w:t>austin Foote</w:t>
            </w:r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67CB1976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6A4B06">
              <w:rPr>
                <w:rFonts w:ascii="Myriad Web" w:hAnsi="Myriad Web"/>
                <w:smallCaps/>
              </w:rPr>
              <w:t>31</w:t>
            </w:r>
            <w:r w:rsidR="003F639A">
              <w:rPr>
                <w:rFonts w:ascii="Myriad Web" w:hAnsi="Myriad Web"/>
                <w:smallCaps/>
              </w:rPr>
              <w:t>/</w:t>
            </w:r>
            <w:r w:rsidR="0034270A">
              <w:rPr>
                <w:rFonts w:ascii="Myriad Web" w:hAnsi="Myriad Web"/>
                <w:smallCaps/>
              </w:rPr>
              <w:t>10</w:t>
            </w:r>
            <w:r w:rsidR="003F639A">
              <w:rPr>
                <w:rFonts w:ascii="Myriad Web" w:hAnsi="Myriad Web"/>
                <w:smallCaps/>
              </w:rPr>
              <w:t>/2019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>Ass: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4E3C5659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="006A4B06">
              <w:rPr>
                <w:rFonts w:ascii="Myriad Web" w:hAnsi="Myriad Web"/>
                <w:smallCaps/>
              </w:rPr>
              <w:t>Diogo Oliveira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6B93049B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</w:t>
            </w:r>
            <w:r w:rsidR="006A4B06">
              <w:rPr>
                <w:rFonts w:ascii="Myriad Web" w:hAnsi="Myriad Web"/>
                <w:smallCaps/>
              </w:rPr>
              <w:t>30</w:t>
            </w:r>
            <w:bookmarkStart w:id="0" w:name="_GoBack"/>
            <w:bookmarkEnd w:id="0"/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3D5E13C1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</w:t>
            </w:r>
            <w:r w:rsidR="006A4B06">
              <w:rPr>
                <w:rFonts w:ascii="Myriad Web" w:hAnsi="Myriad Web"/>
                <w:smallCaps/>
              </w:rPr>
              <w:t>30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5B1931EA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6A4B06">
              <w:rPr>
                <w:rFonts w:ascii="Myriad Web" w:hAnsi="Myriad Web"/>
                <w:b/>
                <w:smallCaps/>
              </w:rPr>
              <w:t>7</w:t>
            </w:r>
            <w:r w:rsidR="003F639A">
              <w:rPr>
                <w:rFonts w:ascii="Myriad Web" w:hAnsi="Myriad Web"/>
                <w:b/>
                <w:smallCaps/>
              </w:rPr>
              <w:t>/1</w:t>
            </w:r>
            <w:r w:rsidR="006A4B06">
              <w:rPr>
                <w:rFonts w:ascii="Myriad Web" w:hAnsi="Myriad Web"/>
                <w:b/>
                <w:smallCaps/>
              </w:rPr>
              <w:t>1</w:t>
            </w:r>
            <w:r w:rsidR="003F639A">
              <w:rPr>
                <w:rFonts w:ascii="Myriad Web" w:hAnsi="Myriad Web"/>
                <w:b/>
                <w:smallCaps/>
              </w:rPr>
              <w:t>/2019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4856E538" w14:textId="544E3894" w:rsidR="006A4B06" w:rsidRDefault="006A4B06" w:rsidP="00FF4CCC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Elaboração do Diagrama de Classes.</w:t>
            </w:r>
          </w:p>
          <w:p w14:paraId="56DD38E4" w14:textId="54A4E0BB" w:rsidR="00582C8E" w:rsidRDefault="006A4B06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Escrita das requisitos não-funcionais.</w:t>
            </w:r>
            <w:r w:rsidR="00FF4CCC">
              <w:rPr>
                <w:rFonts w:ascii="Myriad Web" w:hAnsi="Myriad Web"/>
              </w:rPr>
              <w:br/>
            </w:r>
            <w:r>
              <w:rPr>
                <w:rFonts w:ascii="Myriad Web" w:hAnsi="Myriad Web"/>
              </w:rPr>
              <w:t>Correção de erros no relatório.</w:t>
            </w:r>
          </w:p>
          <w:p w14:paraId="10259647" w14:textId="551C2954" w:rsidR="00582C8E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Colocação de dúvidas ao professor.</w:t>
            </w: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3F0DFFB7" w14:textId="03E30EF5" w:rsidR="00404F2D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lastRenderedPageBreak/>
              <w:t>Todos os objetivos forma concluídos com sucesso.</w:t>
            </w: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0FFFC7C" w:rsidR="000D2EB4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2786248C" w14:textId="77777777" w:rsidR="00582C8E" w:rsidRPr="00BE7D1C" w:rsidRDefault="00582C8E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6034E04E" w:rsidR="00404F2D" w:rsidRPr="00BE7D1C" w:rsidRDefault="00582C8E" w:rsidP="00582C8E">
            <w:pPr>
              <w:tabs>
                <w:tab w:val="left" w:pos="900"/>
              </w:tabs>
              <w:spacing w:line="240" w:lineRule="auto"/>
              <w:rPr>
                <w:rFonts w:ascii="Myriad Web" w:hAnsi="Myriad Web"/>
                <w:sz w:val="18"/>
                <w:szCs w:val="18"/>
              </w:rPr>
            </w:pPr>
            <w:r>
              <w:rPr>
                <w:rFonts w:ascii="Myriad Web" w:hAnsi="Myriad Web"/>
                <w:sz w:val="18"/>
                <w:szCs w:val="18"/>
              </w:rPr>
              <w:tab/>
            </w: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>(todos os campos apresentados a cinza devem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ABD93" w14:textId="77777777" w:rsidR="00111687" w:rsidRDefault="00111687">
      <w:r>
        <w:separator/>
      </w:r>
    </w:p>
  </w:endnote>
  <w:endnote w:type="continuationSeparator" w:id="0">
    <w:p w14:paraId="39F6416A" w14:textId="77777777" w:rsidR="00111687" w:rsidRDefault="00111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Footer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1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  <w:r w:rsidR="00D80328" w:rsidRPr="00605C97">
      <w:rPr>
        <w:rStyle w:val="PageNumber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2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B5595" w14:textId="77777777" w:rsidR="00111687" w:rsidRDefault="00111687">
      <w:r>
        <w:separator/>
      </w:r>
    </w:p>
  </w:footnote>
  <w:footnote w:type="continuationSeparator" w:id="0">
    <w:p w14:paraId="04E8D8CF" w14:textId="77777777" w:rsidR="00111687" w:rsidRDefault="00111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águeda</w:t>
          </w:r>
        </w:p>
        <w:p w14:paraId="0BCBDFF9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aveiro</w:t>
          </w:r>
        </w:p>
        <w:p w14:paraId="275C02AA" w14:textId="77777777" w:rsidR="00D80328" w:rsidRPr="00577901" w:rsidRDefault="00D80328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Header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B1C6D"/>
    <w:rsid w:val="000D2EB4"/>
    <w:rsid w:val="000E68CB"/>
    <w:rsid w:val="000E7F46"/>
    <w:rsid w:val="00111687"/>
    <w:rsid w:val="001168B9"/>
    <w:rsid w:val="00126875"/>
    <w:rsid w:val="00130753"/>
    <w:rsid w:val="00137777"/>
    <w:rsid w:val="00186E39"/>
    <w:rsid w:val="001A043A"/>
    <w:rsid w:val="002175C9"/>
    <w:rsid w:val="002262E0"/>
    <w:rsid w:val="00240DFA"/>
    <w:rsid w:val="00291ADC"/>
    <w:rsid w:val="00291DE0"/>
    <w:rsid w:val="002A6382"/>
    <w:rsid w:val="002D42AA"/>
    <w:rsid w:val="00306855"/>
    <w:rsid w:val="0034270A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77004"/>
    <w:rsid w:val="004B2996"/>
    <w:rsid w:val="004C58DB"/>
    <w:rsid w:val="004C7E81"/>
    <w:rsid w:val="00506C16"/>
    <w:rsid w:val="00522E87"/>
    <w:rsid w:val="00557758"/>
    <w:rsid w:val="00577901"/>
    <w:rsid w:val="00582C8E"/>
    <w:rsid w:val="005B59C2"/>
    <w:rsid w:val="005D286B"/>
    <w:rsid w:val="005F55B9"/>
    <w:rsid w:val="00605C97"/>
    <w:rsid w:val="00617D40"/>
    <w:rsid w:val="0065720B"/>
    <w:rsid w:val="006642BC"/>
    <w:rsid w:val="006A4B06"/>
    <w:rsid w:val="006C1CB7"/>
    <w:rsid w:val="006C4746"/>
    <w:rsid w:val="006D6C3E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C156BB"/>
    <w:rsid w:val="00C20F62"/>
    <w:rsid w:val="00C87AAE"/>
    <w:rsid w:val="00CB161F"/>
    <w:rsid w:val="00CB77FF"/>
    <w:rsid w:val="00CD4F09"/>
    <w:rsid w:val="00D17E0D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B6A00"/>
    <w:rsid w:val="00EC7D17"/>
    <w:rsid w:val="00F25893"/>
    <w:rsid w:val="00F43C78"/>
    <w:rsid w:val="00F5267D"/>
    <w:rsid w:val="00F6132D"/>
    <w:rsid w:val="00F6488B"/>
    <w:rsid w:val="00F9279B"/>
    <w:rsid w:val="00F97BCC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Heading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Header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21E46"/>
    <w:rPr>
      <w:rFonts w:ascii="AvantGarde Bk BT" w:hAnsi="AvantGarde Bk BT"/>
    </w:rPr>
  </w:style>
  <w:style w:type="paragraph" w:styleId="BalloonText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7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acam 1234</cp:lastModifiedBy>
  <cp:revision>3</cp:revision>
  <cp:lastPrinted>2008-10-06T13:06:00Z</cp:lastPrinted>
  <dcterms:created xsi:type="dcterms:W3CDTF">2019-10-25T22:07:00Z</dcterms:created>
  <dcterms:modified xsi:type="dcterms:W3CDTF">2019-10-31T14:45:00Z</dcterms:modified>
</cp:coreProperties>
</file>